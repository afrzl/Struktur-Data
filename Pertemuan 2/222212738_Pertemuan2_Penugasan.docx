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8FC4" w14:textId="79EEADA5" w:rsidR="003F50F7" w:rsidRDefault="00D9252C" w:rsidP="00D925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PENUGASAN PRAKTIKUM STRUKTUR DATA</w:t>
      </w:r>
    </w:p>
    <w:p w14:paraId="16DAE042" w14:textId="13299FA8" w:rsidR="00D9252C" w:rsidRDefault="00D9252C" w:rsidP="00D925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2</w:t>
      </w:r>
    </w:p>
    <w:p w14:paraId="1F720ABA" w14:textId="77777777" w:rsidR="00D9252C" w:rsidRDefault="00D9252C" w:rsidP="00D925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3B7B7" w14:textId="0734B935" w:rsidR="00D9252C" w:rsidRDefault="00D9252C" w:rsidP="00D9252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252C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D9252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252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(byte) yang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D9252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r w:rsidRPr="00D9252C">
        <w:rPr>
          <w:rFonts w:ascii="Times New Roman" w:hAnsi="Times New Roman" w:cs="Times New Roman"/>
          <w:b/>
          <w:bCs/>
          <w:sz w:val="24"/>
          <w:szCs w:val="24"/>
        </w:rPr>
        <w:t>char, int, float, double</w:t>
      </w:r>
      <w:r w:rsidRPr="00D9252C">
        <w:rPr>
          <w:rFonts w:ascii="Times New Roman" w:hAnsi="Times New Roman" w:cs="Times New Roman"/>
          <w:sz w:val="24"/>
          <w:szCs w:val="24"/>
        </w:rPr>
        <w:t xml:space="preserve">. Catat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>.</w:t>
      </w:r>
    </w:p>
    <w:p w14:paraId="6FAE2EFF" w14:textId="3107022F" w:rsidR="00D9252C" w:rsidRDefault="00D9252C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AA19232" w14:textId="735AEC77" w:rsidR="00D9252C" w:rsidRDefault="00D9252C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252C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1EE96CE" w14:textId="77777777" w:rsidR="00D9252C" w:rsidRPr="00D9252C" w:rsidRDefault="00D9252C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#include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stdio.h</w:t>
      </w:r>
      <w:proofErr w:type="spellEnd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&gt;</w:t>
      </w:r>
    </w:p>
    <w:p w14:paraId="491C3986" w14:textId="77777777" w:rsidR="00D9252C" w:rsidRPr="00D9252C" w:rsidRDefault="00D9252C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5AD7979B" w14:textId="77777777" w:rsidR="00D9252C" w:rsidRPr="00D9252C" w:rsidRDefault="00D9252C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252C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main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252C">
        <w:rPr>
          <w:rFonts w:ascii="Cascadia Code" w:eastAsia="Times New Roman" w:hAnsi="Cascadia Code" w:cs="Times New Roman"/>
          <w:i/>
          <w:iCs/>
          <w:color w:val="E06C75"/>
          <w:kern w:val="0"/>
          <w:sz w:val="24"/>
          <w:szCs w:val="24"/>
          <w:lang w:eastAsia="en-ID"/>
          <w14:ligatures w14:val="none"/>
        </w:rPr>
        <w:t>argc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char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*</w:t>
      </w:r>
      <w:proofErr w:type="spellStart"/>
      <w:r w:rsidRPr="00D9252C">
        <w:rPr>
          <w:rFonts w:ascii="Cascadia Code" w:eastAsia="Times New Roman" w:hAnsi="Cascadia Code" w:cs="Times New Roman"/>
          <w:i/>
          <w:iCs/>
          <w:color w:val="E06C75"/>
          <w:kern w:val="0"/>
          <w:sz w:val="24"/>
          <w:szCs w:val="24"/>
          <w:lang w:eastAsia="en-ID"/>
          <w14:ligatures w14:val="none"/>
        </w:rPr>
        <w:t>argv</w:t>
      </w:r>
      <w:proofErr w:type="spellEnd"/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[]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1BDFEB8E" w14:textId="77777777" w:rsidR="00D9252C" w:rsidRPr="00D9252C" w:rsidRDefault="00D9252C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{</w:t>
      </w:r>
    </w:p>
    <w:p w14:paraId="785C5CAE" w14:textId="77777777" w:rsidR="00D9252C" w:rsidRPr="00D9252C" w:rsidRDefault="00D9252C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D9252C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</w:t>
      </w:r>
      <w:proofErr w:type="spellStart"/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lu</w:t>
      </w:r>
      <w:proofErr w:type="spellEnd"/>
      <w:r w:rsidRPr="00D9252C">
        <w:rPr>
          <w:rFonts w:ascii="Cascadia Code" w:eastAsia="Times New Roman" w:hAnsi="Cascadia Code" w:cs="Times New Roman"/>
          <w:color w:val="56B6C2"/>
          <w:kern w:val="0"/>
          <w:sz w:val="24"/>
          <w:szCs w:val="24"/>
          <w:lang w:eastAsia="en-ID"/>
          <w14:ligatures w14:val="none"/>
        </w:rPr>
        <w:t>\n</w:t>
      </w:r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sizeof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char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));</w:t>
      </w:r>
    </w:p>
    <w:p w14:paraId="0A5C84F6" w14:textId="77777777" w:rsidR="00D9252C" w:rsidRPr="00D9252C" w:rsidRDefault="00D9252C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D9252C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</w:t>
      </w:r>
      <w:proofErr w:type="spellStart"/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lu</w:t>
      </w:r>
      <w:proofErr w:type="spellEnd"/>
      <w:r w:rsidRPr="00D9252C">
        <w:rPr>
          <w:rFonts w:ascii="Cascadia Code" w:eastAsia="Times New Roman" w:hAnsi="Cascadia Code" w:cs="Times New Roman"/>
          <w:color w:val="56B6C2"/>
          <w:kern w:val="0"/>
          <w:sz w:val="24"/>
          <w:szCs w:val="24"/>
          <w:lang w:eastAsia="en-ID"/>
          <w14:ligatures w14:val="none"/>
        </w:rPr>
        <w:t>\n</w:t>
      </w:r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sizeof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));</w:t>
      </w:r>
    </w:p>
    <w:p w14:paraId="1A658DB0" w14:textId="77777777" w:rsidR="00D9252C" w:rsidRPr="00D9252C" w:rsidRDefault="00D9252C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D9252C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</w:t>
      </w:r>
      <w:proofErr w:type="spellStart"/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lu</w:t>
      </w:r>
      <w:proofErr w:type="spellEnd"/>
      <w:r w:rsidRPr="00D9252C">
        <w:rPr>
          <w:rFonts w:ascii="Cascadia Code" w:eastAsia="Times New Roman" w:hAnsi="Cascadia Code" w:cs="Times New Roman"/>
          <w:color w:val="56B6C2"/>
          <w:kern w:val="0"/>
          <w:sz w:val="24"/>
          <w:szCs w:val="24"/>
          <w:lang w:eastAsia="en-ID"/>
          <w14:ligatures w14:val="none"/>
        </w:rPr>
        <w:t>\n</w:t>
      </w:r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sizeof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float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));</w:t>
      </w:r>
    </w:p>
    <w:p w14:paraId="44F954E1" w14:textId="77777777" w:rsidR="00D9252C" w:rsidRPr="00D9252C" w:rsidRDefault="00D9252C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D9252C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</w:t>
      </w:r>
      <w:proofErr w:type="spellStart"/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lu</w:t>
      </w:r>
      <w:proofErr w:type="spellEnd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sizeof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double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));</w:t>
      </w:r>
    </w:p>
    <w:p w14:paraId="2C3A2191" w14:textId="77777777" w:rsidR="00D9252C" w:rsidRPr="00D9252C" w:rsidRDefault="00D9252C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4D268BBF" w14:textId="77777777" w:rsidR="00D9252C" w:rsidRPr="00D9252C" w:rsidRDefault="00D9252C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5CD967EF" w14:textId="7E694164" w:rsidR="00D9252C" w:rsidRPr="00D9252C" w:rsidRDefault="00D9252C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14B4B39B" w14:textId="1CCC03C1" w:rsidR="00D9252C" w:rsidRDefault="00D9252C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Output:</w:t>
      </w:r>
    </w:p>
    <w:p w14:paraId="1FE81D85" w14:textId="29AC8E4B" w:rsidR="00D9252C" w:rsidRDefault="00D9252C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925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DB9FBF" wp14:editId="233AB7FB">
            <wp:extent cx="5731510" cy="526415"/>
            <wp:effectExtent l="0" t="0" r="2540" b="6985"/>
            <wp:docPr id="73404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46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C74C" w14:textId="6CF9F3F9" w:rsidR="00D9252C" w:rsidRDefault="00D9252C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843C47" w14:textId="77B07F0C" w:rsidR="00D9252C" w:rsidRDefault="00D9252C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PC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byte,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byte,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byte, dan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byte.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(32/64 bit)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412737" w14:textId="77777777" w:rsidR="009C0C31" w:rsidRDefault="009C0C31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F93A88B" w14:textId="77777777" w:rsidR="009C0C31" w:rsidRDefault="009C0C31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D5D04B0" w14:textId="77777777" w:rsidR="009C0C31" w:rsidRPr="00D9252C" w:rsidRDefault="009C0C31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092FF31" w14:textId="4E3C1BE5" w:rsidR="00D9252C" w:rsidRPr="00D9252C" w:rsidRDefault="00D9252C" w:rsidP="00D9252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52C">
        <w:rPr>
          <w:rFonts w:ascii="Times New Roman" w:hAnsi="Times New Roman" w:cs="Times New Roman"/>
          <w:sz w:val="24"/>
          <w:szCs w:val="24"/>
        </w:rPr>
        <w:lastRenderedPageBreak/>
        <w:t>Ketik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pada IDE Anda,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2C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D9252C">
        <w:rPr>
          <w:rFonts w:ascii="Times New Roman" w:hAnsi="Times New Roman" w:cs="Times New Roman"/>
          <w:sz w:val="24"/>
          <w:szCs w:val="24"/>
        </w:rPr>
        <w:t>.</w:t>
      </w:r>
    </w:p>
    <w:p w14:paraId="39A0E0AC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/* </w:t>
      </w:r>
      <w:proofErr w:type="spellStart"/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>Aturan</w:t>
      </w:r>
      <w:proofErr w:type="spellEnd"/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Scope pada Bahasa C */</w:t>
      </w:r>
    </w:p>
    <w:p w14:paraId="6BD80438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#include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stdio.h</w:t>
      </w:r>
      <w:proofErr w:type="spellEnd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&gt;</w:t>
      </w:r>
    </w:p>
    <w:p w14:paraId="5926BB19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3DE49782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252C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main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252C">
        <w:rPr>
          <w:rFonts w:ascii="Cascadia Code" w:eastAsia="Times New Roman" w:hAnsi="Cascadia Code" w:cs="Times New Roman"/>
          <w:i/>
          <w:iCs/>
          <w:color w:val="E06C75"/>
          <w:kern w:val="0"/>
          <w:sz w:val="24"/>
          <w:szCs w:val="24"/>
          <w:lang w:eastAsia="en-ID"/>
          <w14:ligatures w14:val="none"/>
        </w:rPr>
        <w:t>argc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char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*</w:t>
      </w:r>
      <w:proofErr w:type="spellStart"/>
      <w:r w:rsidRPr="00D9252C">
        <w:rPr>
          <w:rFonts w:ascii="Cascadia Code" w:eastAsia="Times New Roman" w:hAnsi="Cascadia Code" w:cs="Times New Roman"/>
          <w:i/>
          <w:iCs/>
          <w:color w:val="E06C75"/>
          <w:kern w:val="0"/>
          <w:sz w:val="24"/>
          <w:szCs w:val="24"/>
          <w:lang w:eastAsia="en-ID"/>
          <w14:ligatures w14:val="none"/>
        </w:rPr>
        <w:t>argv</w:t>
      </w:r>
      <w:proofErr w:type="spellEnd"/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[]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05951F83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{</w:t>
      </w:r>
    </w:p>
    <w:p w14:paraId="44E68A6E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{</w:t>
      </w:r>
    </w:p>
    <w:p w14:paraId="5B596D62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x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=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10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y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=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20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/</w:t>
      </w:r>
      <w:proofErr w:type="gramStart"/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>/(</w:t>
      </w:r>
      <w:proofErr w:type="gramEnd"/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>1)</w:t>
      </w:r>
    </w:p>
    <w:p w14:paraId="10C63720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    {</w:t>
      </w:r>
    </w:p>
    <w:p w14:paraId="1F3D7708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252C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"x = 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, y = 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D9252C">
        <w:rPr>
          <w:rFonts w:ascii="Cascadia Code" w:eastAsia="Times New Roman" w:hAnsi="Cascadia Code" w:cs="Times New Roman"/>
          <w:color w:val="56B6C2"/>
          <w:kern w:val="0"/>
          <w:sz w:val="24"/>
          <w:szCs w:val="24"/>
          <w:lang w:eastAsia="en-ID"/>
          <w14:ligatures w14:val="none"/>
        </w:rPr>
        <w:t>\n</w:t>
      </w:r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x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y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//print var x pada (1) dan var y pada (1)</w:t>
      </w:r>
    </w:p>
    <w:p w14:paraId="140C2E6C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{</w:t>
      </w:r>
    </w:p>
    <w:p w14:paraId="325DA7C6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y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=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40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/</w:t>
      </w:r>
      <w:proofErr w:type="gramStart"/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>/(</w:t>
      </w:r>
      <w:proofErr w:type="gramEnd"/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>2)</w:t>
      </w:r>
    </w:p>
    <w:p w14:paraId="4DFA15CB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x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++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//increment var x pada (1)</w:t>
      </w:r>
    </w:p>
    <w:p w14:paraId="0E22F5CD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y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++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//increment var y pada (2)</w:t>
      </w:r>
    </w:p>
    <w:p w14:paraId="6E3C5FE9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D9252C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"x = 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, y = 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D9252C">
        <w:rPr>
          <w:rFonts w:ascii="Cascadia Code" w:eastAsia="Times New Roman" w:hAnsi="Cascadia Code" w:cs="Times New Roman"/>
          <w:color w:val="56B6C2"/>
          <w:kern w:val="0"/>
          <w:sz w:val="24"/>
          <w:szCs w:val="24"/>
          <w:lang w:eastAsia="en-ID"/>
          <w14:ligatures w14:val="none"/>
        </w:rPr>
        <w:t>\n</w:t>
      </w:r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x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y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//print var x pada (1) dan var y pada (2)</w:t>
      </w:r>
    </w:p>
    <w:p w14:paraId="1D384E74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}</w:t>
      </w:r>
    </w:p>
    <w:p w14:paraId="142685B2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252C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"y = 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, y = 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D9252C">
        <w:rPr>
          <w:rFonts w:ascii="Cascadia Code" w:eastAsia="Times New Roman" w:hAnsi="Cascadia Code" w:cs="Times New Roman"/>
          <w:color w:val="56B6C2"/>
          <w:kern w:val="0"/>
          <w:sz w:val="24"/>
          <w:szCs w:val="24"/>
          <w:lang w:eastAsia="en-ID"/>
          <w14:ligatures w14:val="none"/>
        </w:rPr>
        <w:t>\n</w:t>
      </w:r>
      <w:r w:rsidRPr="00D9252C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x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D9252C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y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  <w:r w:rsidRPr="00D9252C">
        <w:rPr>
          <w:rFonts w:ascii="Cascadia Code" w:eastAsia="Times New Roman" w:hAnsi="Cascadia Code" w:cs="Times New Roman"/>
          <w:i/>
          <w:iCs/>
          <w:color w:val="7F848E"/>
          <w:kern w:val="0"/>
          <w:sz w:val="24"/>
          <w:szCs w:val="24"/>
          <w:lang w:eastAsia="en-ID"/>
          <w14:ligatures w14:val="none"/>
        </w:rPr>
        <w:t xml:space="preserve"> //print var x pada (1) dan var y pada (1)</w:t>
      </w:r>
    </w:p>
    <w:p w14:paraId="24E3B111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    }</w:t>
      </w:r>
    </w:p>
    <w:p w14:paraId="4E0CA3E1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}</w:t>
      </w:r>
    </w:p>
    <w:p w14:paraId="55F7CC3F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1E63811A" w14:textId="77777777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D9252C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D9252C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7C4F206C" w14:textId="7306F6E1" w:rsidR="00D9252C" w:rsidRPr="00D9252C" w:rsidRDefault="00D9252C" w:rsidP="00D9252C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D9252C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518E972E" w14:textId="50B374CB" w:rsidR="00D9252C" w:rsidRDefault="00D9252C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252C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C8F268F" w14:textId="5BF68279" w:rsidR="00D9252C" w:rsidRDefault="00D9252C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Output:</w:t>
      </w:r>
    </w:p>
    <w:p w14:paraId="434AF5B5" w14:textId="7DC69CF0" w:rsidR="00D9252C" w:rsidRDefault="00D9252C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252C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477F9A66" wp14:editId="40AD4B43">
            <wp:extent cx="5731510" cy="405765"/>
            <wp:effectExtent l="0" t="0" r="2540" b="0"/>
            <wp:docPr id="169086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4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6D63" w14:textId="60A93A6F" w:rsidR="00D9252C" w:rsidRDefault="00D9252C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65ECFA" w14:textId="34BCE93E" w:rsidR="00D9252C" w:rsidRDefault="00D9252C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52C">
        <w:rPr>
          <w:rFonts w:ascii="Times New Roman" w:hAnsi="Times New Roman" w:cs="Times New Roman"/>
          <w:i/>
          <w:iCs/>
          <w:sz w:val="24"/>
          <w:szCs w:val="24"/>
        </w:rPr>
        <w:t>block scope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{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pada variable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(1).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block scope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block scope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 pada (2)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r>
        <w:rPr>
          <w:rFonts w:ascii="Times New Roman" w:hAnsi="Times New Roman" w:cs="Times New Roman"/>
          <w:i/>
          <w:iCs/>
          <w:sz w:val="24"/>
          <w:szCs w:val="24"/>
        </w:rPr>
        <w:t>block scope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increment </w:t>
      </w:r>
      <w:r>
        <w:rPr>
          <w:rFonts w:ascii="Times New Roman" w:hAnsi="Times New Roman" w:cs="Times New Roman"/>
          <w:sz w:val="24"/>
          <w:szCs w:val="24"/>
        </w:rPr>
        <w:t xml:space="preserve">variable x pada (1) dan variable y pada (2). Lalu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(1)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softHyphen/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variable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C31">
        <w:rPr>
          <w:rFonts w:ascii="Times New Roman" w:hAnsi="Times New Roman" w:cs="Times New Roman"/>
          <w:sz w:val="24"/>
          <w:szCs w:val="24"/>
        </w:rPr>
        <w:t>pada (1).</w:t>
      </w:r>
    </w:p>
    <w:p w14:paraId="631B3BBB" w14:textId="77777777" w:rsidR="009C0C31" w:rsidRPr="00D9252C" w:rsidRDefault="009C0C31" w:rsidP="00D9252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F682153" w14:textId="6E7418E7" w:rsidR="00D9252C" w:rsidRDefault="009C0C31" w:rsidP="00D9252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C3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3x4 dan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3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0C31">
        <w:rPr>
          <w:rFonts w:ascii="Times New Roman" w:hAnsi="Times New Roman" w:cs="Times New Roman"/>
          <w:sz w:val="24"/>
          <w:szCs w:val="24"/>
        </w:rPr>
        <w:t>.</w:t>
      </w:r>
    </w:p>
    <w:p w14:paraId="7FBADB1D" w14:textId="1453CA85" w:rsidR="009C0C31" w:rsidRDefault="009C0C31" w:rsidP="009C0C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C0C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A5853" wp14:editId="7F845F95">
            <wp:extent cx="4017645" cy="755015"/>
            <wp:effectExtent l="0" t="0" r="1905" b="6985"/>
            <wp:docPr id="163737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216B" w14:textId="65A3AB2E" w:rsidR="009C0C31" w:rsidRPr="009C0C31" w:rsidRDefault="009C0C31" w:rsidP="009C0C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C31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CC87C45" w14:textId="782A966D" w:rsidR="009C0C31" w:rsidRDefault="009C0C31" w:rsidP="009C0C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Source Code:</w:t>
      </w:r>
    </w:p>
    <w:p w14:paraId="447B5443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#include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stdio.h</w:t>
      </w:r>
      <w:proofErr w:type="spellEnd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&gt;</w:t>
      </w:r>
    </w:p>
    <w:p w14:paraId="4A5C78F6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5899616A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9C0C31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main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0C31">
        <w:rPr>
          <w:rFonts w:ascii="Cascadia Code" w:eastAsia="Times New Roman" w:hAnsi="Cascadia Code" w:cs="Times New Roman"/>
          <w:i/>
          <w:iCs/>
          <w:color w:val="E06C75"/>
          <w:kern w:val="0"/>
          <w:sz w:val="24"/>
          <w:szCs w:val="24"/>
          <w:lang w:eastAsia="en-ID"/>
          <w14:ligatures w14:val="none"/>
        </w:rPr>
        <w:t>argc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char</w:t>
      </w:r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*</w:t>
      </w:r>
      <w:proofErr w:type="spellStart"/>
      <w:r w:rsidRPr="009C0C31">
        <w:rPr>
          <w:rFonts w:ascii="Cascadia Code" w:eastAsia="Times New Roman" w:hAnsi="Cascadia Code" w:cs="Times New Roman"/>
          <w:i/>
          <w:iCs/>
          <w:color w:val="E06C75"/>
          <w:kern w:val="0"/>
          <w:sz w:val="24"/>
          <w:szCs w:val="24"/>
          <w:lang w:eastAsia="en-ID"/>
          <w14:ligatures w14:val="none"/>
        </w:rPr>
        <w:t>argv</w:t>
      </w:r>
      <w:proofErr w:type="spellEnd"/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[]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0F3AF681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{</w:t>
      </w:r>
    </w:p>
    <w:p w14:paraId="640F61EB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3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][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4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];</w:t>
      </w:r>
    </w:p>
    <w:p w14:paraId="3D2C50E8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6828BAA2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for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=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&lt;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3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++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7D8CB755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{</w:t>
      </w:r>
    </w:p>
    <w:p w14:paraId="1A6239F5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for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j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=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; </w:t>
      </w:r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j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&lt;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4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j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++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5562C11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    {</w:t>
      </w:r>
    </w:p>
    <w:p w14:paraId="15E56DA2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9C0C31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"Masukkan </w:t>
      </w:r>
      <w:proofErr w:type="spellStart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element </w:t>
      </w:r>
      <w:proofErr w:type="spellStart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,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: "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+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j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+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1DAB9115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9C0C31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scanf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&amp;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][</w:t>
      </w:r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j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]);</w:t>
      </w:r>
    </w:p>
    <w:p w14:paraId="59E99311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    }</w:t>
      </w:r>
    </w:p>
    <w:p w14:paraId="70BBD51B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}</w:t>
      </w:r>
    </w:p>
    <w:p w14:paraId="70EB5628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9C0C31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9C0C31">
        <w:rPr>
          <w:rFonts w:ascii="Cascadia Code" w:eastAsia="Times New Roman" w:hAnsi="Cascadia Code" w:cs="Times New Roman"/>
          <w:color w:val="56B6C2"/>
          <w:kern w:val="0"/>
          <w:sz w:val="24"/>
          <w:szCs w:val="24"/>
          <w:lang w:eastAsia="en-ID"/>
          <w14:ligatures w14:val="none"/>
        </w:rPr>
        <w:t>\</w:t>
      </w:r>
      <w:proofErr w:type="spellStart"/>
      <w:r w:rsidRPr="009C0C31">
        <w:rPr>
          <w:rFonts w:ascii="Cascadia Code" w:eastAsia="Times New Roman" w:hAnsi="Cascadia Code" w:cs="Times New Roman"/>
          <w:color w:val="56B6C2"/>
          <w:kern w:val="0"/>
          <w:sz w:val="24"/>
          <w:szCs w:val="24"/>
          <w:lang w:eastAsia="en-ID"/>
          <w14:ligatures w14:val="none"/>
        </w:rPr>
        <w:t>n</w:t>
      </w:r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:</w:t>
      </w:r>
      <w:r w:rsidRPr="009C0C31">
        <w:rPr>
          <w:rFonts w:ascii="Cascadia Code" w:eastAsia="Times New Roman" w:hAnsi="Cascadia Code" w:cs="Times New Roman"/>
          <w:color w:val="56B6C2"/>
          <w:kern w:val="0"/>
          <w:sz w:val="24"/>
          <w:szCs w:val="24"/>
          <w:lang w:eastAsia="en-ID"/>
          <w14:ligatures w14:val="none"/>
        </w:rPr>
        <w:t>\n</w:t>
      </w:r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0F55255C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for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=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&lt;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3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++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5086F265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{</w:t>
      </w:r>
    </w:p>
    <w:p w14:paraId="640DDA77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 xml:space="preserve">       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for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int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j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=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; </w:t>
      </w:r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j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&lt;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4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j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++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0282F5E7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    {</w:t>
      </w:r>
    </w:p>
    <w:p w14:paraId="75205D41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9C0C31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"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][</w:t>
      </w:r>
      <w:r w:rsidRPr="009C0C31">
        <w:rPr>
          <w:rFonts w:ascii="Cascadia Code" w:eastAsia="Times New Roman" w:hAnsi="Cascadia Code" w:cs="Times New Roman"/>
          <w:color w:val="E06C75"/>
          <w:kern w:val="0"/>
          <w:sz w:val="24"/>
          <w:szCs w:val="24"/>
          <w:lang w:eastAsia="en-ID"/>
          <w14:ligatures w14:val="none"/>
        </w:rPr>
        <w:t>j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]);</w:t>
      </w:r>
    </w:p>
    <w:p w14:paraId="75A68B9C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    }</w:t>
      </w:r>
    </w:p>
    <w:p w14:paraId="1146E054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9C0C31">
        <w:rPr>
          <w:rFonts w:ascii="Cascadia Code" w:eastAsia="Times New Roman" w:hAnsi="Cascadia Code" w:cs="Times New Roman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9C0C31">
        <w:rPr>
          <w:rFonts w:ascii="Cascadia Code" w:eastAsia="Times New Roman" w:hAnsi="Cascadia Code" w:cs="Times New Roman"/>
          <w:color w:val="56B6C2"/>
          <w:kern w:val="0"/>
          <w:sz w:val="24"/>
          <w:szCs w:val="24"/>
          <w:lang w:eastAsia="en-ID"/>
          <w14:ligatures w14:val="none"/>
        </w:rPr>
        <w:t>\n</w:t>
      </w:r>
      <w:r w:rsidRPr="009C0C31">
        <w:rPr>
          <w:rFonts w:ascii="Cascadia Code" w:eastAsia="Times New Roman" w:hAnsi="Cascadia Code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6718A558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    }</w:t>
      </w:r>
    </w:p>
    <w:p w14:paraId="378C0EF7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1326E616" w14:textId="77777777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9C0C31">
        <w:rPr>
          <w:rFonts w:ascii="Cascadia Code" w:eastAsia="Times New Roman" w:hAnsi="Cascadia Code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0C31">
        <w:rPr>
          <w:rFonts w:ascii="Cascadia Code" w:eastAsia="Times New Roman" w:hAnsi="Cascadia Code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2BA82030" w14:textId="6FC5507F" w:rsidR="009C0C31" w:rsidRPr="009C0C31" w:rsidRDefault="009C0C31" w:rsidP="009C0C31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0C31">
        <w:rPr>
          <w:rFonts w:ascii="Cascadia Code" w:eastAsia="Times New Roman" w:hAnsi="Cascadia Code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006ED5F4" w14:textId="434E32E4" w:rsidR="009C0C31" w:rsidRDefault="009C0C31" w:rsidP="009C0C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Output:</w:t>
      </w:r>
    </w:p>
    <w:p w14:paraId="56B7CC94" w14:textId="7E8268C8" w:rsidR="009C0C31" w:rsidRPr="009C0C31" w:rsidRDefault="009C0C31" w:rsidP="009C0C3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C0C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ABA1D" wp14:editId="722B4930">
            <wp:extent cx="5731510" cy="1548130"/>
            <wp:effectExtent l="0" t="0" r="2540" b="0"/>
            <wp:docPr id="29673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31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C31" w:rsidRPr="009C0C3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263E" w14:textId="77777777" w:rsidR="00FA55BE" w:rsidRDefault="00FA55BE" w:rsidP="00A16AED">
      <w:pPr>
        <w:spacing w:after="0" w:line="240" w:lineRule="auto"/>
      </w:pPr>
      <w:r>
        <w:separator/>
      </w:r>
    </w:p>
  </w:endnote>
  <w:endnote w:type="continuationSeparator" w:id="0">
    <w:p w14:paraId="2A5310E8" w14:textId="77777777" w:rsidR="00FA55BE" w:rsidRDefault="00FA55BE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EF4CA" w14:textId="77777777" w:rsidR="00FA55BE" w:rsidRDefault="00FA55BE" w:rsidP="00A16AED">
      <w:pPr>
        <w:spacing w:after="0" w:line="240" w:lineRule="auto"/>
      </w:pPr>
      <w:r>
        <w:separator/>
      </w:r>
    </w:p>
  </w:footnote>
  <w:footnote w:type="continuationSeparator" w:id="0">
    <w:p w14:paraId="21DE0F00" w14:textId="77777777" w:rsidR="00FA55BE" w:rsidRDefault="00FA55BE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929D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7E976BEB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1214233D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22EA"/>
    <w:multiLevelType w:val="hybridMultilevel"/>
    <w:tmpl w:val="AE405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94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2C"/>
    <w:rsid w:val="003F50F7"/>
    <w:rsid w:val="00787072"/>
    <w:rsid w:val="009213F2"/>
    <w:rsid w:val="009C0C31"/>
    <w:rsid w:val="00A16AED"/>
    <w:rsid w:val="00D9252C"/>
    <w:rsid w:val="00FA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0F12"/>
  <w15:chartTrackingRefBased/>
  <w15:docId w15:val="{8BAE61DC-4CD0-4A1C-A2F0-4A6F3F91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D9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40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2023-09-01T12:15:00Z</dcterms:created>
  <dcterms:modified xsi:type="dcterms:W3CDTF">2023-09-01T12:56:00Z</dcterms:modified>
</cp:coreProperties>
</file>